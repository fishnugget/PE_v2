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2AF7" w:rsidRPr="00CC3C36" w:rsidRDefault="00CC3C36" w:rsidP="00CC3C36">
      <w:pPr>
        <w:pStyle w:val="BodyText"/>
        <w:rPr>
          <w:rFonts w:asciiTheme="majorHAnsi" w:hAnsiTheme="majorHAnsi"/>
          <w:sz w:val="24"/>
        </w:rPr>
      </w:pPr>
      <w:r w:rsidRPr="00CC3C36">
        <w:rPr>
          <w:rFonts w:asciiTheme="majorHAnsi" w:hAnsiTheme="majorHAnsi"/>
          <w:noProof/>
          <w:sz w:val="24"/>
        </w:rPr>
        <w:drawing>
          <wp:inline distT="0" distB="0" distL="0" distR="0">
            <wp:extent cx="1654697" cy="376136"/>
            <wp:effectExtent l="19050" t="0" r="2653" b="0"/>
            <wp:docPr id="3" name="Picture 0" descr="NEW-TSS_Com_logo-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-TSS_Com_logo-12.tif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947" cy="3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ED4" w:rsidRPr="00CC3C36">
        <w:rPr>
          <w:rFonts w:asciiTheme="majorHAnsi" w:hAnsiTheme="majorHAnsi"/>
          <w:sz w:val="24"/>
        </w:rPr>
        <w:t xml:space="preserve">Please fill out all areas legibly to ensure that </w:t>
      </w:r>
      <w:r w:rsidR="00124795" w:rsidRPr="00CC3C36">
        <w:rPr>
          <w:rFonts w:asciiTheme="majorHAnsi" w:hAnsiTheme="majorHAnsi"/>
          <w:sz w:val="24"/>
        </w:rPr>
        <w:t>whoever</w:t>
      </w:r>
      <w:r w:rsidR="008C4ED4" w:rsidRPr="00CC3C36">
        <w:rPr>
          <w:rFonts w:asciiTheme="majorHAnsi" w:hAnsiTheme="majorHAnsi"/>
          <w:sz w:val="24"/>
        </w:rPr>
        <w:t xml:space="preserve"> is reading it can clearly.</w:t>
      </w:r>
    </w:p>
    <w:tbl>
      <w:tblPr>
        <w:tblStyle w:val="TableGrid"/>
        <w:tblpPr w:leftFromText="180" w:rightFromText="180" w:vertAnchor="text" w:tblpXSpec="center" w:tblpY="1"/>
        <w:tblOverlap w:val="never"/>
        <w:tblW w:w="5000" w:type="pct"/>
        <w:tblLook w:val="01E0"/>
      </w:tblPr>
      <w:tblGrid>
        <w:gridCol w:w="11016"/>
      </w:tblGrid>
      <w:tr w:rsidR="00353F1B" w:rsidRPr="00353F1B" w:rsidTr="00CC3C36">
        <w:trPr>
          <w:trHeight w:val="432"/>
        </w:trPr>
        <w:tc>
          <w:tcPr>
            <w:tcW w:w="5000" w:type="pct"/>
          </w:tcPr>
          <w:p w:rsidR="00353F1B" w:rsidRPr="00353F1B" w:rsidRDefault="008C4ED4" w:rsidP="008C4ED4">
            <w:pPr>
              <w:pStyle w:val="BodyText2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Year:</w:t>
            </w:r>
            <w:r w:rsidR="00353F1B" w:rsidRPr="00353F1B">
              <w:rPr>
                <w:rFonts w:asciiTheme="majorHAnsi" w:hAnsiTheme="majorHAnsi"/>
                <w:sz w:val="24"/>
              </w:rPr>
              <w:t xml:space="preserve"> </w:t>
            </w:r>
            <w:r w:rsidR="008230B0">
              <w:rPr>
                <w:rFonts w:asciiTheme="majorHAnsi" w:hAnsiTheme="majorHAnsi"/>
                <w:sz w:val="24"/>
              </w:rPr>
              <w:t xml:space="preserve">                                           Make:                                                         Model:</w:t>
            </w:r>
          </w:p>
        </w:tc>
      </w:tr>
      <w:tr w:rsidR="00353F1B" w:rsidRPr="00353F1B" w:rsidTr="00CC3C36">
        <w:trPr>
          <w:trHeight w:val="432"/>
        </w:trPr>
        <w:tc>
          <w:tcPr>
            <w:tcW w:w="5000" w:type="pct"/>
          </w:tcPr>
          <w:p w:rsidR="00124795" w:rsidRDefault="00124795" w:rsidP="00124795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Part #1: </w:t>
            </w:r>
          </w:p>
          <w:p w:rsidR="00124795" w:rsidRPr="00353F1B" w:rsidRDefault="00124795" w:rsidP="00124795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Qty:</w:t>
            </w:r>
          </w:p>
        </w:tc>
      </w:tr>
      <w:tr w:rsidR="008C4ED4" w:rsidRPr="00353F1B" w:rsidTr="00CC3C36">
        <w:trPr>
          <w:trHeight w:val="432"/>
        </w:trPr>
        <w:tc>
          <w:tcPr>
            <w:tcW w:w="5000" w:type="pct"/>
          </w:tcPr>
          <w:p w:rsidR="008C4ED4" w:rsidRDefault="00124795" w:rsidP="00124795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Part #2:</w:t>
            </w:r>
          </w:p>
          <w:p w:rsidR="00124795" w:rsidRPr="00353F1B" w:rsidRDefault="00124795" w:rsidP="00124795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Qty:</w:t>
            </w:r>
          </w:p>
        </w:tc>
      </w:tr>
      <w:tr w:rsidR="008C4ED4" w:rsidRPr="00353F1B" w:rsidTr="00CC3C36">
        <w:trPr>
          <w:trHeight w:val="432"/>
        </w:trPr>
        <w:tc>
          <w:tcPr>
            <w:tcW w:w="5000" w:type="pct"/>
          </w:tcPr>
          <w:p w:rsidR="008C4ED4" w:rsidRDefault="00124795" w:rsidP="00124795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Part #3:</w:t>
            </w:r>
          </w:p>
          <w:p w:rsidR="00124795" w:rsidRPr="00353F1B" w:rsidRDefault="00124795" w:rsidP="00124795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Qty:</w:t>
            </w:r>
          </w:p>
        </w:tc>
      </w:tr>
      <w:tr w:rsidR="008C4ED4" w:rsidRPr="00353F1B" w:rsidTr="00CC3C36">
        <w:trPr>
          <w:trHeight w:val="432"/>
        </w:trPr>
        <w:tc>
          <w:tcPr>
            <w:tcW w:w="5000" w:type="pct"/>
          </w:tcPr>
          <w:p w:rsidR="008C4ED4" w:rsidRDefault="00124795" w:rsidP="00124795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Part #4:</w:t>
            </w:r>
          </w:p>
          <w:p w:rsidR="00124795" w:rsidRPr="00353F1B" w:rsidRDefault="00124795" w:rsidP="00124795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Qty:</w:t>
            </w:r>
          </w:p>
        </w:tc>
      </w:tr>
      <w:tr w:rsidR="00CC3C36" w:rsidRPr="00353F1B" w:rsidTr="00C107E7">
        <w:trPr>
          <w:trHeight w:val="432"/>
        </w:trPr>
        <w:tc>
          <w:tcPr>
            <w:tcW w:w="5000" w:type="pct"/>
          </w:tcPr>
          <w:p w:rsidR="00CC3C36" w:rsidRDefault="00CC3C36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Part #5:</w:t>
            </w:r>
          </w:p>
          <w:p w:rsidR="00CC3C36" w:rsidRPr="00353F1B" w:rsidRDefault="00CC3C36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Qty:</w:t>
            </w:r>
          </w:p>
        </w:tc>
      </w:tr>
      <w:tr w:rsidR="008230B0" w:rsidRPr="00353F1B" w:rsidTr="00C107E7">
        <w:trPr>
          <w:trHeight w:val="432"/>
        </w:trPr>
        <w:tc>
          <w:tcPr>
            <w:tcW w:w="5000" w:type="pct"/>
          </w:tcPr>
          <w:p w:rsidR="008230B0" w:rsidRDefault="008230B0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Part #6:</w:t>
            </w:r>
          </w:p>
          <w:p w:rsidR="008230B0" w:rsidRDefault="008230B0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Qty:</w:t>
            </w:r>
          </w:p>
        </w:tc>
      </w:tr>
      <w:tr w:rsidR="00CC3C36" w:rsidRPr="00353F1B" w:rsidTr="00C107E7">
        <w:trPr>
          <w:trHeight w:val="432"/>
        </w:trPr>
        <w:tc>
          <w:tcPr>
            <w:tcW w:w="5000" w:type="pct"/>
          </w:tcPr>
          <w:p w:rsidR="00CC3C36" w:rsidRPr="00353F1B" w:rsidRDefault="00CC3C36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Name:</w:t>
            </w:r>
          </w:p>
        </w:tc>
      </w:tr>
      <w:tr w:rsidR="00CC3C36" w:rsidRPr="00353F1B" w:rsidTr="00C107E7">
        <w:trPr>
          <w:trHeight w:val="432"/>
        </w:trPr>
        <w:tc>
          <w:tcPr>
            <w:tcW w:w="5000" w:type="pct"/>
          </w:tcPr>
          <w:p w:rsidR="00CC3C36" w:rsidRPr="00353F1B" w:rsidRDefault="00CC3C36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Billing Address:</w:t>
            </w:r>
          </w:p>
        </w:tc>
      </w:tr>
      <w:tr w:rsidR="00CC3C36" w:rsidRPr="00353F1B" w:rsidTr="00C107E7">
        <w:trPr>
          <w:trHeight w:val="432"/>
        </w:trPr>
        <w:tc>
          <w:tcPr>
            <w:tcW w:w="5000" w:type="pct"/>
          </w:tcPr>
          <w:p w:rsidR="00CC3C36" w:rsidRPr="00353F1B" w:rsidRDefault="00CC3C36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City:</w:t>
            </w:r>
          </w:p>
        </w:tc>
      </w:tr>
      <w:tr w:rsidR="00CC3C36" w:rsidRPr="00353F1B" w:rsidTr="00C107E7">
        <w:trPr>
          <w:trHeight w:val="432"/>
        </w:trPr>
        <w:tc>
          <w:tcPr>
            <w:tcW w:w="5000" w:type="pct"/>
          </w:tcPr>
          <w:p w:rsidR="00CC3C36" w:rsidRPr="00353F1B" w:rsidRDefault="00CC3C36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State:</w:t>
            </w:r>
          </w:p>
        </w:tc>
      </w:tr>
      <w:tr w:rsidR="00CC3C36" w:rsidRPr="00353F1B" w:rsidTr="00C107E7">
        <w:trPr>
          <w:trHeight w:val="432"/>
        </w:trPr>
        <w:tc>
          <w:tcPr>
            <w:tcW w:w="5000" w:type="pct"/>
          </w:tcPr>
          <w:p w:rsidR="00CC3C36" w:rsidRPr="00353F1B" w:rsidRDefault="00CC3C36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Zip:</w:t>
            </w:r>
          </w:p>
        </w:tc>
      </w:tr>
      <w:tr w:rsidR="00CC3C36" w:rsidRPr="00353F1B" w:rsidTr="00C107E7">
        <w:trPr>
          <w:trHeight w:val="432"/>
        </w:trPr>
        <w:tc>
          <w:tcPr>
            <w:tcW w:w="5000" w:type="pct"/>
          </w:tcPr>
          <w:p w:rsidR="00CC3C36" w:rsidRPr="00353F1B" w:rsidRDefault="00CC3C36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Phone:</w:t>
            </w:r>
          </w:p>
        </w:tc>
      </w:tr>
      <w:tr w:rsidR="00CC3C36" w:rsidRPr="00353F1B" w:rsidTr="00C107E7">
        <w:trPr>
          <w:trHeight w:val="432"/>
        </w:trPr>
        <w:tc>
          <w:tcPr>
            <w:tcW w:w="5000" w:type="pct"/>
          </w:tcPr>
          <w:p w:rsidR="00CC3C36" w:rsidRPr="00353F1B" w:rsidRDefault="00CC3C36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E-mail:</w:t>
            </w:r>
            <w:r w:rsidR="008230B0">
              <w:rPr>
                <w:rFonts w:asciiTheme="majorHAnsi" w:hAnsiTheme="majorHAnsi"/>
                <w:sz w:val="24"/>
              </w:rPr>
              <w:t xml:space="preserve">                                                                                                                                               Total:</w:t>
            </w:r>
          </w:p>
        </w:tc>
      </w:tr>
      <w:tr w:rsidR="00CC3C36" w:rsidRPr="00353F1B" w:rsidTr="00C107E7">
        <w:trPr>
          <w:trHeight w:val="432"/>
        </w:trPr>
        <w:tc>
          <w:tcPr>
            <w:tcW w:w="5000" w:type="pct"/>
          </w:tcPr>
          <w:p w:rsidR="00CC3C36" w:rsidRPr="00353F1B" w:rsidRDefault="00CC3C36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Credit Card #:</w:t>
            </w:r>
            <w:r w:rsidR="008230B0">
              <w:rPr>
                <w:rFonts w:asciiTheme="majorHAnsi" w:hAnsiTheme="majorHAnsi"/>
                <w:sz w:val="24"/>
              </w:rPr>
              <w:t xml:space="preserve">                                                                                                                                 Invoice# 55001</w:t>
            </w:r>
          </w:p>
        </w:tc>
      </w:tr>
      <w:tr w:rsidR="00CC3C36" w:rsidRPr="00353F1B" w:rsidTr="00C107E7">
        <w:trPr>
          <w:trHeight w:val="432"/>
        </w:trPr>
        <w:tc>
          <w:tcPr>
            <w:tcW w:w="5000" w:type="pct"/>
          </w:tcPr>
          <w:p w:rsidR="00CC3C36" w:rsidRPr="00353F1B" w:rsidRDefault="00CC3C36" w:rsidP="00CC3C36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Expiration Date:</w:t>
            </w:r>
            <w:r w:rsidR="008230B0">
              <w:rPr>
                <w:rFonts w:asciiTheme="majorHAnsi" w:hAnsiTheme="majorHAnsi"/>
                <w:sz w:val="24"/>
              </w:rPr>
              <w:t xml:space="preserve">                                                                                                                            PO# </w:t>
            </w:r>
          </w:p>
        </w:tc>
      </w:tr>
      <w:tr w:rsidR="008C4ED4" w:rsidRPr="00353F1B" w:rsidTr="00CC3C36">
        <w:trPr>
          <w:trHeight w:val="432"/>
        </w:trPr>
        <w:tc>
          <w:tcPr>
            <w:tcW w:w="5000" w:type="pct"/>
          </w:tcPr>
          <w:p w:rsidR="00124795" w:rsidRPr="00353F1B" w:rsidRDefault="00CC3C36" w:rsidP="00124795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CVV:</w:t>
            </w:r>
          </w:p>
        </w:tc>
      </w:tr>
    </w:tbl>
    <w:p w:rsidR="00124795" w:rsidRPr="00353F1B" w:rsidRDefault="008C4ED4" w:rsidP="00124795">
      <w:pPr>
        <w:tabs>
          <w:tab w:val="left" w:pos="2406"/>
        </w:tabs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br w:type="textWrapping" w:clear="all"/>
      </w:r>
    </w:p>
    <w:tbl>
      <w:tblPr>
        <w:tblStyle w:val="TableGrid"/>
        <w:tblpPr w:leftFromText="180" w:rightFromText="180" w:vertAnchor="text" w:tblpXSpec="center" w:tblpY="1"/>
        <w:tblOverlap w:val="never"/>
        <w:tblW w:w="5000" w:type="pct"/>
        <w:tblLook w:val="01E0"/>
      </w:tblPr>
      <w:tblGrid>
        <w:gridCol w:w="11016"/>
      </w:tblGrid>
      <w:tr w:rsidR="00124795" w:rsidRPr="00353F1B" w:rsidTr="00CC3C36">
        <w:trPr>
          <w:trHeight w:val="432"/>
        </w:trPr>
        <w:tc>
          <w:tcPr>
            <w:tcW w:w="5000" w:type="pct"/>
          </w:tcPr>
          <w:p w:rsidR="00124795" w:rsidRDefault="00CC3C36" w:rsidP="00CC3C36">
            <w:pPr>
              <w:pStyle w:val="BodyText2"/>
              <w:pBdr>
                <w:between w:val="single" w:sz="4" w:space="1" w:color="auto"/>
              </w:pBdr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Additional Comments or Instructions</w:t>
            </w:r>
            <w:r w:rsidR="00124795">
              <w:rPr>
                <w:rFonts w:asciiTheme="majorHAnsi" w:hAnsiTheme="majorHAnsi"/>
                <w:sz w:val="24"/>
              </w:rPr>
              <w:t>:</w:t>
            </w:r>
          </w:p>
          <w:p w:rsidR="00CC3C36" w:rsidRDefault="00CC3C36" w:rsidP="00CC3C36">
            <w:pPr>
              <w:pStyle w:val="BodyText2"/>
              <w:pBdr>
                <w:between w:val="single" w:sz="4" w:space="1" w:color="auto"/>
              </w:pBdr>
              <w:spacing w:line="240" w:lineRule="auto"/>
              <w:rPr>
                <w:rFonts w:asciiTheme="majorHAnsi" w:hAnsiTheme="majorHAnsi"/>
                <w:sz w:val="24"/>
              </w:rPr>
            </w:pPr>
          </w:p>
          <w:p w:rsidR="00CC3C36" w:rsidRDefault="00CC3C36" w:rsidP="00CC3C36">
            <w:pPr>
              <w:pStyle w:val="BodyText2"/>
              <w:pBdr>
                <w:between w:val="single" w:sz="4" w:space="1" w:color="auto"/>
              </w:pBdr>
              <w:spacing w:line="240" w:lineRule="auto"/>
              <w:rPr>
                <w:rFonts w:asciiTheme="majorHAnsi" w:hAnsiTheme="majorHAnsi"/>
                <w:sz w:val="24"/>
              </w:rPr>
            </w:pPr>
          </w:p>
          <w:p w:rsidR="00CC3C36" w:rsidRDefault="00CC3C36" w:rsidP="00CC3C36">
            <w:pPr>
              <w:pStyle w:val="BodyText2"/>
              <w:pBdr>
                <w:between w:val="single" w:sz="4" w:space="1" w:color="auto"/>
              </w:pBdr>
              <w:spacing w:line="240" w:lineRule="auto"/>
              <w:rPr>
                <w:rFonts w:asciiTheme="majorHAnsi" w:hAnsiTheme="majorHAnsi"/>
                <w:sz w:val="24"/>
              </w:rPr>
            </w:pPr>
          </w:p>
          <w:p w:rsidR="008230B0" w:rsidRDefault="008230B0" w:rsidP="00CC3C36">
            <w:pPr>
              <w:pStyle w:val="BodyText2"/>
              <w:pBdr>
                <w:between w:val="single" w:sz="4" w:space="1" w:color="auto"/>
              </w:pBdr>
              <w:spacing w:line="240" w:lineRule="auto"/>
              <w:rPr>
                <w:rFonts w:asciiTheme="majorHAnsi" w:hAnsiTheme="majorHAnsi"/>
                <w:sz w:val="24"/>
              </w:rPr>
            </w:pPr>
          </w:p>
          <w:p w:rsidR="00CC3C36" w:rsidRDefault="00CC3C36" w:rsidP="00CC3C36">
            <w:pPr>
              <w:pStyle w:val="BodyText2"/>
              <w:pBdr>
                <w:between w:val="single" w:sz="4" w:space="1" w:color="auto"/>
              </w:pBdr>
              <w:spacing w:line="240" w:lineRule="auto"/>
              <w:rPr>
                <w:rFonts w:asciiTheme="majorHAnsi" w:hAnsiTheme="majorHAnsi"/>
                <w:sz w:val="24"/>
              </w:rPr>
            </w:pPr>
          </w:p>
          <w:p w:rsidR="00124795" w:rsidRPr="00353F1B" w:rsidRDefault="00124795" w:rsidP="00124795">
            <w:pPr>
              <w:pStyle w:val="BodyText2"/>
              <w:spacing w:line="240" w:lineRule="auto"/>
              <w:rPr>
                <w:rFonts w:asciiTheme="majorHAnsi" w:hAnsiTheme="majorHAnsi"/>
                <w:sz w:val="24"/>
              </w:rPr>
            </w:pPr>
          </w:p>
        </w:tc>
      </w:tr>
    </w:tbl>
    <w:p w:rsidR="00462AF7" w:rsidRPr="00353F1B" w:rsidRDefault="00462AF7" w:rsidP="00CC3C36">
      <w:pPr>
        <w:tabs>
          <w:tab w:val="left" w:pos="2406"/>
        </w:tabs>
        <w:rPr>
          <w:rFonts w:asciiTheme="majorHAnsi" w:hAnsiTheme="majorHAnsi"/>
        </w:rPr>
      </w:pPr>
    </w:p>
    <w:sectPr w:rsidR="00462AF7" w:rsidRPr="00353F1B" w:rsidSect="00353F1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B92ECA6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576CD8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DD479A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6E8C6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37A04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843098D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4BE475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87AA1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6D6C2E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160E620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1"/>
  <w:proofState w:spelling="clean" w:grammar="clean"/>
  <w:attachedTemplate r:id="rId1"/>
  <w:stylePaneFormatFilter w:val="3F01"/>
  <w:defaultTabStop w:val="720"/>
  <w:drawingGridHorizontalSpacing w:val="120"/>
  <w:displayHorizontalDrawingGridEvery w:val="2"/>
  <w:noPunctuationKerning/>
  <w:characterSpacingControl w:val="doNotCompress"/>
  <w:compat/>
  <w:rsids>
    <w:rsidRoot w:val="008C4ED4"/>
    <w:rsid w:val="00037234"/>
    <w:rsid w:val="00037C04"/>
    <w:rsid w:val="00043FAE"/>
    <w:rsid w:val="00074B54"/>
    <w:rsid w:val="00094633"/>
    <w:rsid w:val="00095926"/>
    <w:rsid w:val="000C7CA7"/>
    <w:rsid w:val="00124795"/>
    <w:rsid w:val="001B5537"/>
    <w:rsid w:val="001F6846"/>
    <w:rsid w:val="00292B14"/>
    <w:rsid w:val="002C4894"/>
    <w:rsid w:val="00353F1B"/>
    <w:rsid w:val="00384DD4"/>
    <w:rsid w:val="0045699E"/>
    <w:rsid w:val="00462AF7"/>
    <w:rsid w:val="00473878"/>
    <w:rsid w:val="00515451"/>
    <w:rsid w:val="0066324C"/>
    <w:rsid w:val="006B43D6"/>
    <w:rsid w:val="006B6AE4"/>
    <w:rsid w:val="006D0079"/>
    <w:rsid w:val="007113D1"/>
    <w:rsid w:val="00777B04"/>
    <w:rsid w:val="007C33A2"/>
    <w:rsid w:val="007C6677"/>
    <w:rsid w:val="008230B0"/>
    <w:rsid w:val="0083359C"/>
    <w:rsid w:val="00840B8A"/>
    <w:rsid w:val="00893739"/>
    <w:rsid w:val="008A18C3"/>
    <w:rsid w:val="008C3C5F"/>
    <w:rsid w:val="008C4ED4"/>
    <w:rsid w:val="008D0EB6"/>
    <w:rsid w:val="009A5875"/>
    <w:rsid w:val="009D0AA4"/>
    <w:rsid w:val="00AB211C"/>
    <w:rsid w:val="00AC21C1"/>
    <w:rsid w:val="00AE0F85"/>
    <w:rsid w:val="00B11254"/>
    <w:rsid w:val="00B80844"/>
    <w:rsid w:val="00B87BF0"/>
    <w:rsid w:val="00BB17A1"/>
    <w:rsid w:val="00BE14E7"/>
    <w:rsid w:val="00C05368"/>
    <w:rsid w:val="00C15388"/>
    <w:rsid w:val="00C15439"/>
    <w:rsid w:val="00C17A0E"/>
    <w:rsid w:val="00C328FF"/>
    <w:rsid w:val="00C4385A"/>
    <w:rsid w:val="00C50CC1"/>
    <w:rsid w:val="00C71549"/>
    <w:rsid w:val="00CC3C36"/>
    <w:rsid w:val="00D00AC6"/>
    <w:rsid w:val="00D26922"/>
    <w:rsid w:val="00E076D2"/>
    <w:rsid w:val="00EA034D"/>
    <w:rsid w:val="00EA7F5E"/>
    <w:rsid w:val="00EF7654"/>
    <w:rsid w:val="00F51ABA"/>
    <w:rsid w:val="00F75135"/>
    <w:rsid w:val="00FD4B99"/>
    <w:rsid w:val="00FE014D"/>
    <w:rsid w:val="00FE7EFD"/>
    <w:rsid w:val="00FF65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8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21C1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462AF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qFormat/>
    <w:rsid w:val="000C7CA7"/>
    <w:pPr>
      <w:spacing w:after="3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BodyText">
    <w:name w:val="Body Text"/>
    <w:basedOn w:val="Normal"/>
    <w:rsid w:val="0066324C"/>
    <w:pPr>
      <w:spacing w:before="200" w:after="200"/>
    </w:pPr>
    <w:rPr>
      <w:rFonts w:ascii="Arial" w:hAnsi="Arial"/>
      <w:sz w:val="22"/>
    </w:rPr>
  </w:style>
  <w:style w:type="paragraph" w:styleId="BodyText2">
    <w:name w:val="Body Text 2"/>
    <w:basedOn w:val="Normal"/>
    <w:rsid w:val="00FE7EFD"/>
    <w:pPr>
      <w:spacing w:before="60" w:line="480" w:lineRule="auto"/>
    </w:pPr>
    <w:rPr>
      <w:rFonts w:ascii="Arial" w:hAnsi="Arial"/>
      <w:b/>
      <w:sz w:val="16"/>
    </w:rPr>
  </w:style>
  <w:style w:type="paragraph" w:styleId="BalloonText">
    <w:name w:val="Balloon Text"/>
    <w:basedOn w:val="Normal"/>
    <w:semiHidden/>
    <w:rsid w:val="001B5537"/>
    <w:rPr>
      <w:rFonts w:ascii="Tahoma" w:hAnsi="Tahoma" w:cs="Tahoma"/>
      <w:sz w:val="16"/>
      <w:szCs w:val="16"/>
    </w:rPr>
  </w:style>
  <w:style w:type="paragraph" w:customStyle="1" w:styleId="BodyTextBold">
    <w:name w:val="Body Text Bold"/>
    <w:basedOn w:val="BodyText"/>
    <w:rsid w:val="00FE7EFD"/>
    <w:rPr>
      <w:b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t\AppData\Roaming\Microsoft\Templates\TP03000474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1A430C07-59EA-4368-A53F-BDCD6F68BFB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TP030004746</Template>
  <TotalTime>34</TotalTime>
  <Pages>1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864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 Jackman</dc:creator>
  <cp:lastModifiedBy>Matt Jackman</cp:lastModifiedBy>
  <cp:revision>2</cp:revision>
  <cp:lastPrinted>2012-07-17T21:13:00Z</cp:lastPrinted>
  <dcterms:created xsi:type="dcterms:W3CDTF">2012-07-17T20:42:00Z</dcterms:created>
  <dcterms:modified xsi:type="dcterms:W3CDTF">2012-09-26T20:52:00Z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TC300047469990</vt:lpwstr>
  </property>
</Properties>
</file>